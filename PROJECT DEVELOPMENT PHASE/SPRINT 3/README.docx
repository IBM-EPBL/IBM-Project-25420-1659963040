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A6CC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                                </w:t>
      </w:r>
      <w:r>
        <w:rPr>
          <w:rFonts w:ascii="Times New Roman" w:eastAsia="Times New Roman" w:hAnsi="Times New Roman"/>
          <w:color w:val="24292F"/>
          <w:sz w:val="28"/>
          <w:szCs w:val="28"/>
          <w:lang w:eastAsia="en-IN"/>
        </w:rPr>
        <w:t>SPRINT 3</w:t>
      </w:r>
    </w:p>
    <w:p w14:paraId="5974D359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4292F"/>
          <w:sz w:val="28"/>
          <w:szCs w:val="28"/>
          <w:lang w:eastAsia="en-IN"/>
        </w:rPr>
      </w:pPr>
    </w:p>
    <w:p w14:paraId="71DCE541" w14:textId="77777777" w:rsidR="007D3D1F" w:rsidRDefault="00000000">
      <w:pPr>
        <w:pStyle w:val="NormalWeb"/>
        <w:shd w:val="clear" w:color="auto" w:fill="FFFFFF"/>
        <w:spacing w:before="0"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Check the Project:</w:t>
      </w:r>
    </w:p>
    <w:p w14:paraId="4253EC58" w14:textId="77777777" w:rsidR="007D3D1F" w:rsidRDefault="00000000">
      <w:pPr>
        <w:pStyle w:val="NormalWeb"/>
        <w:shd w:val="clear" w:color="auto" w:fill="FFFFFF"/>
        <w:spacing w:before="0" w:after="240"/>
      </w:pPr>
      <w:r>
        <w:rPr>
          <w:color w:val="24292F"/>
        </w:rPr>
        <w:t xml:space="preserve">WOKWI SIMULATOR </w:t>
      </w:r>
      <w:proofErr w:type="gramStart"/>
      <w:r>
        <w:rPr>
          <w:color w:val="24292F"/>
        </w:rPr>
        <w:t>LINK :</w:t>
      </w:r>
      <w:proofErr w:type="gramEnd"/>
      <w:r>
        <w:rPr>
          <w:color w:val="24292F"/>
        </w:rPr>
        <w:t> </w:t>
      </w:r>
      <w:hyperlink r:id="rId6" w:history="1">
        <w:r>
          <w:rPr>
            <w:rStyle w:val="Hyperlink"/>
          </w:rPr>
          <w:t>https://wokwi.com/projects/348396627523797588</w:t>
        </w:r>
      </w:hyperlink>
    </w:p>
    <w:p w14:paraId="289EBE04" w14:textId="77777777" w:rsidR="007D3D1F" w:rsidRDefault="00000000">
      <w:pPr>
        <w:pStyle w:val="NormalWeb"/>
        <w:shd w:val="clear" w:color="auto" w:fill="FFFFFF"/>
        <w:spacing w:before="0" w:after="240"/>
      </w:pPr>
      <w:r>
        <w:rPr>
          <w:color w:val="24292F"/>
        </w:rPr>
        <w:t xml:space="preserve">WEB UI </w:t>
      </w:r>
      <w:proofErr w:type="gramStart"/>
      <w:r>
        <w:rPr>
          <w:color w:val="24292F"/>
        </w:rPr>
        <w:t>LINK :</w:t>
      </w:r>
      <w:proofErr w:type="gramEnd"/>
      <w:r>
        <w:rPr>
          <w:color w:val="24292F"/>
        </w:rPr>
        <w:t> </w:t>
      </w:r>
      <w:hyperlink r:id="rId7" w:history="1">
        <w:r>
          <w:rPr>
            <w:rStyle w:val="Hyperlink"/>
          </w:rPr>
          <w:t>https://node-red-dashboard059.eu-gb.mybluemix.net/fire</w:t>
        </w:r>
      </w:hyperlink>
    </w:p>
    <w:p w14:paraId="6CEC7552" w14:textId="77777777" w:rsidR="007D3D1F" w:rsidRDefault="00000000">
      <w:pPr>
        <w:pStyle w:val="NormalWeb"/>
        <w:shd w:val="clear" w:color="auto" w:fill="FFFFFF"/>
        <w:spacing w:before="0"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Results:</w:t>
      </w:r>
    </w:p>
    <w:p w14:paraId="465DAAC6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D16FDE5" wp14:editId="6616F828">
            <wp:extent cx="5731514" cy="2865116"/>
            <wp:effectExtent l="0" t="0" r="2536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651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6D3BA2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3957731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80A5544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F75C999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1584" behindDoc="0" locked="0" layoutInCell="1" allowOverlap="1" wp14:anchorId="1A3AF8B1" wp14:editId="63634FD4">
            <wp:simplePos x="0" y="0"/>
            <wp:positionH relativeFrom="margin">
              <wp:align>left</wp:align>
            </wp:positionH>
            <wp:positionV relativeFrom="paragraph">
              <wp:posOffset>294637</wp:posOffset>
            </wp:positionV>
            <wp:extent cx="5731514" cy="3223260"/>
            <wp:effectExtent l="0" t="0" r="2536" b="0"/>
            <wp:wrapSquare wrapText="bothSides"/>
            <wp:docPr id="2" name="Picture 2" descr="Screenshot from 2022-11-03 15-20-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232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4C3DFC1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96BBB8B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lastRenderedPageBreak/>
        <w:t>TRANSFERRING DATA FROM IBM WATSON INTO NODE-RED:</w:t>
      </w:r>
    </w:p>
    <w:p w14:paraId="25068177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73FA5453" wp14:editId="6581EBF6">
            <wp:simplePos x="0" y="0"/>
            <wp:positionH relativeFrom="margin">
              <wp:align>left</wp:align>
            </wp:positionH>
            <wp:positionV relativeFrom="paragraph">
              <wp:posOffset>194310</wp:posOffset>
            </wp:positionV>
            <wp:extent cx="5806440" cy="3307083"/>
            <wp:effectExtent l="0" t="0" r="3810" b="7617"/>
            <wp:wrapSquare wrapText="bothSides"/>
            <wp:docPr id="3" name="Picture 3" descr="Screenshot from 2022-11-11 22-00-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30708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5A16E07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D06B413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536F2DA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80F66A4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4292F"/>
          <w:sz w:val="28"/>
          <w:szCs w:val="28"/>
          <w:lang w:eastAsia="en-IN"/>
        </w:rPr>
      </w:pPr>
      <w:r>
        <w:rPr>
          <w:rFonts w:ascii="Times New Roman" w:eastAsia="Times New Roman" w:hAnsi="Times New Roman"/>
          <w:color w:val="24292F"/>
          <w:sz w:val="28"/>
          <w:szCs w:val="28"/>
          <w:lang w:eastAsia="en-IN"/>
        </w:rPr>
        <w:t>NODE-RED DASHBOARD:</w:t>
      </w:r>
    </w:p>
    <w:p w14:paraId="11E18C6E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/>
          <w:color w:val="24292F"/>
          <w:sz w:val="28"/>
          <w:szCs w:val="28"/>
          <w:lang w:eastAsia="en-IN"/>
        </w:rPr>
      </w:pPr>
    </w:p>
    <w:p w14:paraId="14D50C30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4446274A" wp14:editId="525E2370">
            <wp:simplePos x="0" y="0"/>
            <wp:positionH relativeFrom="margin">
              <wp:posOffset>15243</wp:posOffset>
            </wp:positionH>
            <wp:positionV relativeFrom="paragraph">
              <wp:posOffset>209553</wp:posOffset>
            </wp:positionV>
            <wp:extent cx="5806440" cy="3771899"/>
            <wp:effectExtent l="0" t="0" r="3810" b="1"/>
            <wp:wrapSquare wrapText="bothSides"/>
            <wp:docPr id="4" name="Picture 4" descr="Screenshot from 2022-11-11 21-59-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7718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C415811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1DC5AB9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D9116D0" w14:textId="77777777" w:rsidR="007D3D1F" w:rsidRDefault="00000000">
      <w:pPr>
        <w:pStyle w:val="NormalWeb"/>
        <w:shd w:val="clear" w:color="auto" w:fill="FFFFFF"/>
        <w:spacing w:before="0"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TRANSFERRING DATA FROM NODE-RED INTO WEB PAGE USING WEB SOCKET:</w:t>
      </w:r>
    </w:p>
    <w:p w14:paraId="42251ED4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51C7FC3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00826C90" wp14:editId="268B80DE">
            <wp:simplePos x="0" y="0"/>
            <wp:positionH relativeFrom="margin">
              <wp:align>right</wp:align>
            </wp:positionH>
            <wp:positionV relativeFrom="paragraph">
              <wp:posOffset>196852</wp:posOffset>
            </wp:positionV>
            <wp:extent cx="5731514" cy="2804163"/>
            <wp:effectExtent l="0" t="0" r="2536" b="0"/>
            <wp:wrapSquare wrapText="bothSides"/>
            <wp:docPr id="5" name="Picture 5" descr="Screenshot from 2022-11-12 23-51-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041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15E2006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2FF6B43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BC29E17" w14:textId="77777777" w:rsidR="007D3D1F" w:rsidRDefault="00000000">
      <w:pPr>
        <w:pStyle w:val="NormalWeb"/>
        <w:shd w:val="clear" w:color="auto" w:fill="FFFFFF"/>
        <w:spacing w:before="0"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WEB UI:</w:t>
      </w:r>
    </w:p>
    <w:p w14:paraId="3437AD66" w14:textId="77777777" w:rsidR="007D3D1F" w:rsidRDefault="00000000">
      <w:pPr>
        <w:pStyle w:val="NormalWeb"/>
        <w:shd w:val="clear" w:color="auto" w:fill="FFFFFF"/>
        <w:spacing w:before="0"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DESKTOP VIEW</w:t>
      </w:r>
    </w:p>
    <w:p w14:paraId="5704021D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FD1E721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50DB9319" wp14:editId="12A7123E">
            <wp:simplePos x="0" y="0"/>
            <wp:positionH relativeFrom="column">
              <wp:posOffset>7616</wp:posOffset>
            </wp:positionH>
            <wp:positionV relativeFrom="paragraph">
              <wp:posOffset>257175</wp:posOffset>
            </wp:positionV>
            <wp:extent cx="5731514" cy="2868930"/>
            <wp:effectExtent l="0" t="0" r="2536" b="7620"/>
            <wp:wrapSquare wrapText="bothSides"/>
            <wp:docPr id="6" name="Picture 6" descr="Screenshot from 2022-11-11 22-53-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86893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29CB99A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1890FE8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233EB48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CD6053F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993FE6E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D9492CF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lastRenderedPageBreak/>
        <w:t>MOBILE VIEW:</w:t>
      </w:r>
    </w:p>
    <w:p w14:paraId="37D0E8AA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24292F"/>
          <w:sz w:val="28"/>
          <w:szCs w:val="28"/>
          <w:shd w:val="clear" w:color="auto" w:fill="FFFFFF"/>
        </w:rPr>
      </w:pPr>
    </w:p>
    <w:p w14:paraId="647A96F3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24292F"/>
          <w:sz w:val="28"/>
          <w:szCs w:val="28"/>
          <w:shd w:val="clear" w:color="auto" w:fill="FFFFFF"/>
        </w:rPr>
      </w:pPr>
    </w:p>
    <w:p w14:paraId="4DFDD646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E1207C9" w14:textId="77777777" w:rsidR="007D3D1F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anchor distT="0" distB="0" distL="114300" distR="114300" simplePos="0" relativeHeight="251667968" behindDoc="0" locked="0" layoutInCell="1" allowOverlap="1" wp14:anchorId="2E73A2C0" wp14:editId="25376B81">
            <wp:simplePos x="0" y="0"/>
            <wp:positionH relativeFrom="column">
              <wp:posOffset>647696</wp:posOffset>
            </wp:positionH>
            <wp:positionV relativeFrom="paragraph">
              <wp:posOffset>77467</wp:posOffset>
            </wp:positionV>
            <wp:extent cx="4090668" cy="7025636"/>
            <wp:effectExtent l="0" t="0" r="5082" b="3814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t="3247" b="23635"/>
                    <a:stretch>
                      <a:fillRect/>
                    </a:stretch>
                  </pic:blipFill>
                  <pic:spPr>
                    <a:xfrm>
                      <a:off x="0" y="0"/>
                      <a:ext cx="4090668" cy="70256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C16105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9B3BCBA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F5C2972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DAF009D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DB746CD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B23F00D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CBD0ACC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B54196A" w14:textId="77777777" w:rsidR="007D3D1F" w:rsidRDefault="007D3D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45FC12A" w14:textId="77777777" w:rsidR="007D3D1F" w:rsidRDefault="007D3D1F"/>
    <w:p w14:paraId="088230F1" w14:textId="77777777" w:rsidR="007D3D1F" w:rsidRDefault="007D3D1F"/>
    <w:p w14:paraId="059C4860" w14:textId="77777777" w:rsidR="007D3D1F" w:rsidRDefault="007D3D1F"/>
    <w:p w14:paraId="57912E8A" w14:textId="77777777" w:rsidR="007D3D1F" w:rsidRDefault="007D3D1F"/>
    <w:p w14:paraId="77B34FA7" w14:textId="77777777" w:rsidR="007D3D1F" w:rsidRDefault="007D3D1F"/>
    <w:p w14:paraId="3503AC9C" w14:textId="77777777" w:rsidR="007D3D1F" w:rsidRDefault="007D3D1F"/>
    <w:p w14:paraId="6901A8B9" w14:textId="77777777" w:rsidR="007D3D1F" w:rsidRDefault="007D3D1F"/>
    <w:p w14:paraId="7FB2A90E" w14:textId="77777777" w:rsidR="007D3D1F" w:rsidRDefault="007D3D1F"/>
    <w:p w14:paraId="040C74DA" w14:textId="77777777" w:rsidR="007D3D1F" w:rsidRDefault="007D3D1F"/>
    <w:p w14:paraId="6CEB7EEC" w14:textId="77777777" w:rsidR="007D3D1F" w:rsidRDefault="007D3D1F"/>
    <w:p w14:paraId="217118A0" w14:textId="77777777" w:rsidR="007D3D1F" w:rsidRDefault="007D3D1F"/>
    <w:p w14:paraId="0ACA7364" w14:textId="77777777" w:rsidR="007D3D1F" w:rsidRDefault="007D3D1F"/>
    <w:p w14:paraId="13B97ED3" w14:textId="77777777" w:rsidR="007D3D1F" w:rsidRDefault="007D3D1F"/>
    <w:p w14:paraId="4E4320AB" w14:textId="77777777" w:rsidR="007D3D1F" w:rsidRDefault="007D3D1F"/>
    <w:p w14:paraId="00492CEC" w14:textId="77777777" w:rsidR="007D3D1F" w:rsidRDefault="007D3D1F"/>
    <w:p w14:paraId="124D0353" w14:textId="77777777" w:rsidR="007D3D1F" w:rsidRDefault="007D3D1F"/>
    <w:p w14:paraId="2F85335D" w14:textId="77777777" w:rsidR="007D3D1F" w:rsidRDefault="007D3D1F"/>
    <w:p w14:paraId="24103F13" w14:textId="77777777" w:rsidR="007D3D1F" w:rsidRDefault="007D3D1F"/>
    <w:p w14:paraId="1E50821D" w14:textId="77777777" w:rsidR="007D3D1F" w:rsidRDefault="007D3D1F"/>
    <w:p w14:paraId="119C4D95" w14:textId="77777777" w:rsidR="007D3D1F" w:rsidRDefault="007D3D1F"/>
    <w:p w14:paraId="345905B3" w14:textId="77777777" w:rsidR="007D3D1F" w:rsidRDefault="007D3D1F"/>
    <w:p w14:paraId="563C832F" w14:textId="77777777" w:rsidR="007D3D1F" w:rsidRDefault="007D3D1F"/>
    <w:p w14:paraId="6A819623" w14:textId="77777777" w:rsidR="007D3D1F" w:rsidRDefault="007D3D1F"/>
    <w:p w14:paraId="0869A46B" w14:textId="77777777" w:rsidR="007D3D1F" w:rsidRDefault="00000000"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5A23FFD7" wp14:editId="321ABBFD">
            <wp:simplePos x="0" y="0"/>
            <wp:positionH relativeFrom="margin">
              <wp:align>left</wp:align>
            </wp:positionH>
            <wp:positionV relativeFrom="paragraph">
              <wp:posOffset>510536</wp:posOffset>
            </wp:positionV>
            <wp:extent cx="5731514" cy="3124203"/>
            <wp:effectExtent l="0" t="0" r="2536" b="0"/>
            <wp:wrapSquare wrapText="bothSides"/>
            <wp:docPr id="8" name="Picture 8" descr="Screenshot from 2022-11-13 00-03-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12420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24292F"/>
          <w:sz w:val="28"/>
          <w:szCs w:val="28"/>
          <w:shd w:val="clear" w:color="auto" w:fill="FFFFFF"/>
        </w:rPr>
        <w:t>CLOUDANT:</w:t>
      </w:r>
    </w:p>
    <w:p w14:paraId="57D55F55" w14:textId="77777777" w:rsidR="007D3D1F" w:rsidRDefault="007D3D1F">
      <w:pPr>
        <w:rPr>
          <w:rFonts w:ascii="Times New Roman" w:hAnsi="Times New Roman"/>
          <w:sz w:val="28"/>
          <w:szCs w:val="28"/>
        </w:rPr>
      </w:pPr>
    </w:p>
    <w:p w14:paraId="2FB71E24" w14:textId="77777777" w:rsidR="007D3D1F" w:rsidRDefault="007D3D1F">
      <w:pPr>
        <w:rPr>
          <w:rFonts w:ascii="Times New Roman" w:hAnsi="Times New Roman"/>
          <w:sz w:val="28"/>
          <w:szCs w:val="28"/>
        </w:rPr>
      </w:pPr>
    </w:p>
    <w:p w14:paraId="1F0C11E3" w14:textId="77777777" w:rsidR="007D3D1F" w:rsidRDefault="00000000">
      <w:r>
        <w:rPr>
          <w:noProof/>
        </w:rPr>
        <w:drawing>
          <wp:anchor distT="0" distB="0" distL="114300" distR="114300" simplePos="0" relativeHeight="251671040" behindDoc="0" locked="0" layoutInCell="1" allowOverlap="1" wp14:anchorId="46AAAD6E" wp14:editId="1CCC2A9B">
            <wp:simplePos x="0" y="0"/>
            <wp:positionH relativeFrom="margin">
              <wp:align>left</wp:align>
            </wp:positionH>
            <wp:positionV relativeFrom="paragraph">
              <wp:posOffset>607691</wp:posOffset>
            </wp:positionV>
            <wp:extent cx="5731514" cy="3436616"/>
            <wp:effectExtent l="0" t="0" r="2536" b="0"/>
            <wp:wrapSquare wrapText="bothSides"/>
            <wp:docPr id="9" name="Picture 9" descr="Screenshot from 2022-11-12 23-53-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4366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7D3D1F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B14CD" w14:textId="77777777" w:rsidR="008D2BB2" w:rsidRDefault="008D2BB2">
      <w:pPr>
        <w:spacing w:after="0" w:line="240" w:lineRule="auto"/>
      </w:pPr>
      <w:r>
        <w:separator/>
      </w:r>
    </w:p>
  </w:endnote>
  <w:endnote w:type="continuationSeparator" w:id="0">
    <w:p w14:paraId="29F4B524" w14:textId="77777777" w:rsidR="008D2BB2" w:rsidRDefault="008D2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4EC02" w14:textId="77777777" w:rsidR="008D2BB2" w:rsidRDefault="008D2B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9C67696" w14:textId="77777777" w:rsidR="008D2BB2" w:rsidRDefault="008D2B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3D1F"/>
    <w:rsid w:val="004E7057"/>
    <w:rsid w:val="007D3D1F"/>
    <w:rsid w:val="008D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D0B94"/>
  <w15:docId w15:val="{A4A7BAA9-3D17-483A-9708-043147FE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node-red-dashboard059.eu-gb.mybluemix.net/fire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okwi.com/projects/348396627523797588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SHUBIKSHA P</dc:creator>
  <dc:description/>
  <cp:lastModifiedBy>SHUBIKSHA P</cp:lastModifiedBy>
  <cp:revision>2</cp:revision>
  <dcterms:created xsi:type="dcterms:W3CDTF">2022-11-15T15:03:00Z</dcterms:created>
  <dcterms:modified xsi:type="dcterms:W3CDTF">2022-11-15T15:03:00Z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7c97f936-77b3-488f-8e46-324c97aead36</vt:lpwstr>
  </property>
  <property fmtid="{D5CDD505-2E9C-101B-9397-08002B2CF9AE}" pid="3" name="ContentTypeId">
    <vt:lpwstr>0x010100B0383BC5618F94438BB3386DE6FF2104</vt:lpwstr>
  </property>
</Properties>
</file>